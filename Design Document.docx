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3378418"/>
        <w:docPartObj>
          <w:docPartGallery w:val="Cover Pages"/>
          <w:docPartUnique/>
        </w:docPartObj>
      </w:sdtPr>
      <w:sdtContent>
        <w:p w:rsidR="006A7D5C" w:rsidRDefault="006A7D5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A7D5C" w:rsidRDefault="00CA6D2D">
                                      <w:pPr>
                                        <w:pStyle w:val="NoSpacing"/>
                                        <w:spacing w:before="120"/>
                                        <w:jc w:val="center"/>
                                        <w:rPr>
                                          <w:color w:val="FFFFFF" w:themeColor="background1"/>
                                        </w:rPr>
                                      </w:pPr>
                                      <w:r>
                                        <w:rPr>
                                          <w:color w:val="FFFFFF" w:themeColor="background1"/>
                                        </w:rPr>
                                        <w:t>Safie Ur Re</w:t>
                                      </w:r>
                                      <w:r w:rsidR="006A7D5C">
                                        <w:rPr>
                                          <w:color w:val="FFFFFF" w:themeColor="background1"/>
                                        </w:rPr>
                                        <w:t>hman</w:t>
                                      </w:r>
                                    </w:p>
                                  </w:sdtContent>
                                </w:sdt>
                                <w:p w:rsidR="006A7D5C" w:rsidRDefault="006A7D5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4745</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BESE-4A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B0151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A7D5C" w:rsidRDefault="006A7D5C">
                                      <w:pPr>
                                        <w:pStyle w:val="NoSpacing"/>
                                        <w:jc w:val="center"/>
                                        <w:rPr>
                                          <w:rFonts w:asciiTheme="majorHAnsi" w:eastAsiaTheme="majorEastAsia" w:hAnsiTheme="majorHAnsi" w:cstheme="majorBidi"/>
                                          <w:caps/>
                                          <w:color w:val="B01513" w:themeColor="accent1"/>
                                          <w:sz w:val="72"/>
                                          <w:szCs w:val="72"/>
                                        </w:rPr>
                                      </w:pPr>
                                      <w:r>
                                        <w:rPr>
                                          <w:rFonts w:asciiTheme="majorHAnsi" w:eastAsiaTheme="majorEastAsia" w:hAnsiTheme="majorHAnsi" w:cstheme="majorBidi"/>
                                          <w:caps/>
                                          <w:color w:val="B01513" w:themeColor="accent1"/>
                                          <w:sz w:val="72"/>
                                          <w:szCs w:val="72"/>
                                        </w:rPr>
                                        <w:t>Web Engineering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5v8QA&#10;AADcAAAADwAAAGRycy9kb3ducmV2LnhtbERPTWsCMRC9F/wPYQQvpWaVVutqlLZQKuhF7aHHYTPu&#10;LiaTJcmuW399Uyj0No/3OatNb43oyIfasYLJOANBXDhdc6ng8/T+8AwiRGSNxjEp+KYAm/XgboW5&#10;dlc+UHeMpUghHHJUUMXY5FKGoiKLYewa4sSdnbcYE/Sl1B6vKdwaOc2ymbRYc2qosKG3iorLsbUK&#10;5tudN7dL3b3e71sZzNPt66M9KTUa9i9LEJH6+C/+c291mr94hN9n0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ub/EAAAA3AAAAA8AAAAAAAAAAAAAAAAAmAIAAGRycy9k&#10;b3ducmV2LnhtbFBLBQYAAAAABAAEAPUAAACJAwAAAAA=&#10;" fillcolor="#b01513 [3204]" stroked="f" strokeweight="1.5pt">
                      <v:stroke endcap="round"/>
                    </v:rec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ZcEA&#10;AADcAAAADwAAAGRycy9kb3ducmV2LnhtbERPTYvCMBC9C/6HMAveNHVF0WoUWVQ87MWq96EZ07rN&#10;pDRRq79+s7DgbR7vcxar1lbiTo0vHSsYDhIQxLnTJRsFp+O2PwXhA7LGyjEpeJKH1bLbWWCq3YMP&#10;dM+CETGEfYoKihDqVEqfF2TRD1xNHLmLayyGCBsjdYOPGG4r+ZkkE2mx5NhQYE1fBeU/2c0qMJiU&#10;O3zdzPX7vBu12Wh42Vy3SvU+2vUcRKA2vMX/7r2O82dj+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umXBAAAA3AAAAA8AAAAAAAAAAAAAAAAAmAIAAGRycy9kb3du&#10;cmV2LnhtbFBLBQYAAAAABAAEAPUAAACGAwAAAAA=&#10;" fillcolor="#b01513 [3204]" stroked="f" strokeweight="1.5pt">
                      <v:stroke endcap="round"/>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A7D5C" w:rsidRDefault="00CA6D2D">
                                <w:pPr>
                                  <w:pStyle w:val="NoSpacing"/>
                                  <w:spacing w:before="120"/>
                                  <w:jc w:val="center"/>
                                  <w:rPr>
                                    <w:color w:val="FFFFFF" w:themeColor="background1"/>
                                  </w:rPr>
                                </w:pPr>
                                <w:r>
                                  <w:rPr>
                                    <w:color w:val="FFFFFF" w:themeColor="background1"/>
                                  </w:rPr>
                                  <w:t>Safie Ur Re</w:t>
                                </w:r>
                                <w:r w:rsidR="006A7D5C">
                                  <w:rPr>
                                    <w:color w:val="FFFFFF" w:themeColor="background1"/>
                                  </w:rPr>
                                  <w:t>hman</w:t>
                                </w:r>
                              </w:p>
                            </w:sdtContent>
                          </w:sdt>
                          <w:p w:rsidR="006A7D5C" w:rsidRDefault="006A7D5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4745</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BESE-4A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B0151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A7D5C" w:rsidRDefault="006A7D5C">
                                <w:pPr>
                                  <w:pStyle w:val="NoSpacing"/>
                                  <w:jc w:val="center"/>
                                  <w:rPr>
                                    <w:rFonts w:asciiTheme="majorHAnsi" w:eastAsiaTheme="majorEastAsia" w:hAnsiTheme="majorHAnsi" w:cstheme="majorBidi"/>
                                    <w:caps/>
                                    <w:color w:val="B01513" w:themeColor="accent1"/>
                                    <w:sz w:val="72"/>
                                    <w:szCs w:val="72"/>
                                  </w:rPr>
                                </w:pPr>
                                <w:r>
                                  <w:rPr>
                                    <w:rFonts w:asciiTheme="majorHAnsi" w:eastAsiaTheme="majorEastAsia" w:hAnsiTheme="majorHAnsi" w:cstheme="majorBidi"/>
                                    <w:caps/>
                                    <w:color w:val="B01513" w:themeColor="accent1"/>
                                    <w:sz w:val="72"/>
                                    <w:szCs w:val="72"/>
                                  </w:rPr>
                                  <w:t>Web Engineering</w:t>
                                </w:r>
                              </w:p>
                            </w:sdtContent>
                          </w:sdt>
                        </w:txbxContent>
                      </v:textbox>
                    </v:shape>
                    <w10:wrap anchorx="page" anchory="page"/>
                  </v:group>
                </w:pict>
              </mc:Fallback>
            </mc:AlternateContent>
          </w:r>
        </w:p>
        <w:p w:rsidR="006A7D5C" w:rsidRDefault="006A7D5C">
          <w:pPr>
            <w:rPr>
              <w:rFonts w:asciiTheme="majorHAnsi" w:eastAsiaTheme="majorEastAsia" w:hAnsiTheme="majorHAnsi" w:cstheme="majorBidi"/>
              <w:color w:val="B01513" w:themeColor="accent1"/>
              <w:kern w:val="28"/>
              <w:sz w:val="72"/>
              <w:szCs w:val="72"/>
            </w:rPr>
          </w:pPr>
          <w:r>
            <w:br w:type="page"/>
          </w:r>
        </w:p>
      </w:sdtContent>
    </w:sdt>
    <w:p w:rsidR="00335BB6" w:rsidRDefault="006A7D5C" w:rsidP="006A50FD">
      <w:pPr>
        <w:pStyle w:val="Title"/>
        <w:jc w:val="center"/>
      </w:pPr>
      <w:r>
        <w:lastRenderedPageBreak/>
        <w:t>Design Document</w:t>
      </w:r>
    </w:p>
    <w:p w:rsidR="00335BB6" w:rsidRDefault="006A7D5C" w:rsidP="006A50FD">
      <w:pPr>
        <w:pStyle w:val="Heading1"/>
        <w:jc w:val="center"/>
      </w:pPr>
      <w:r>
        <w:t>Interactive Alphabet Learning Web App</w:t>
      </w:r>
    </w:p>
    <w:p w:rsidR="006A50FD" w:rsidRPr="006A50FD" w:rsidRDefault="006A50FD" w:rsidP="006A50FD"/>
    <w:p w:rsidR="006A50FD" w:rsidRDefault="006A50FD" w:rsidP="006A50FD">
      <w:pPr>
        <w:pStyle w:val="Heading1"/>
      </w:pPr>
      <w:r>
        <w:t>Introduction</w:t>
      </w:r>
    </w:p>
    <w:p w:rsidR="006A50FD" w:rsidRDefault="006A50FD" w:rsidP="006A50FD"/>
    <w:p w:rsidR="006A50FD" w:rsidRDefault="006A50FD" w:rsidP="006A50FD">
      <w:pPr>
        <w:rPr>
          <w:rFonts w:ascii="Calibri" w:hAnsi="Calibri"/>
          <w:sz w:val="24"/>
          <w:szCs w:val="24"/>
        </w:rPr>
      </w:pPr>
      <w:r>
        <w:rPr>
          <w:rFonts w:ascii="Calibri" w:hAnsi="Calibri"/>
          <w:sz w:val="24"/>
          <w:szCs w:val="24"/>
        </w:rPr>
        <w:t>The above mentioned web application is designed for kinder-garden kids to promote learning of alphabets. The app is made using only CSS3 and HTML5 as instructed by the course teacher avoiding any use of flash or JavaScript.</w:t>
      </w:r>
    </w:p>
    <w:p w:rsidR="006A50FD" w:rsidRDefault="006A50FD" w:rsidP="006A50FD">
      <w:pPr>
        <w:rPr>
          <w:rFonts w:ascii="Calibri" w:hAnsi="Calibri"/>
          <w:sz w:val="24"/>
          <w:szCs w:val="24"/>
        </w:rPr>
      </w:pPr>
      <w:r>
        <w:rPr>
          <w:rFonts w:ascii="Calibri" w:hAnsi="Calibri"/>
          <w:sz w:val="24"/>
          <w:szCs w:val="24"/>
        </w:rPr>
        <w:t>In addition, the app has been made considering the limit of 24 images, whereas, rest of the required images were made using CSS.</w:t>
      </w:r>
    </w:p>
    <w:p w:rsidR="00CA6D2D" w:rsidRDefault="006A50FD" w:rsidP="00CA6D2D">
      <w:pPr>
        <w:pStyle w:val="Heading1"/>
      </w:pPr>
      <w:r>
        <w:t>Design and Interaction with App</w:t>
      </w:r>
    </w:p>
    <w:p w:rsidR="00CA6D2D" w:rsidRDefault="00CA6D2D" w:rsidP="00CA6D2D"/>
    <w:p w:rsidR="00CA6D2D" w:rsidRPr="00CA6D2D" w:rsidRDefault="00CA6D2D" w:rsidP="00CA6D2D">
      <w:pPr>
        <w:pStyle w:val="Heading2"/>
      </w:pPr>
      <w:r>
        <w:t>Preparation Page:</w:t>
      </w:r>
    </w:p>
    <w:p w:rsidR="006A50FD" w:rsidRDefault="006A50FD" w:rsidP="006A50FD"/>
    <w:p w:rsidR="00CA6D2D" w:rsidRDefault="006A50FD" w:rsidP="006A50FD">
      <w:pPr>
        <w:rPr>
          <w:rFonts w:ascii="Calibri" w:hAnsi="Calibri"/>
          <w:sz w:val="24"/>
          <w:szCs w:val="24"/>
        </w:rPr>
      </w:pPr>
      <w:r>
        <w:rPr>
          <w:rFonts w:ascii="Calibri" w:hAnsi="Calibri"/>
          <w:sz w:val="24"/>
          <w:szCs w:val="24"/>
        </w:rPr>
        <w:t xml:space="preserve">The home page of the app features a “Preparation </w:t>
      </w:r>
      <w:r w:rsidR="00CA6D2D">
        <w:rPr>
          <w:rFonts w:ascii="Calibri" w:hAnsi="Calibri"/>
          <w:sz w:val="24"/>
          <w:szCs w:val="24"/>
        </w:rPr>
        <w:t xml:space="preserve">Page” where the kids would be able to see the alphabets and images of the corresponding objects starting with those alphabets in front of these alphabets. For example, Apple in front of alphabet “A.” </w:t>
      </w:r>
    </w:p>
    <w:p w:rsidR="00CA6D2D" w:rsidRDefault="00CA6D2D" w:rsidP="006A50FD">
      <w:pPr>
        <w:rPr>
          <w:rFonts w:ascii="Calibri" w:hAnsi="Calibri"/>
          <w:sz w:val="24"/>
          <w:szCs w:val="24"/>
        </w:rPr>
      </w:pPr>
      <w:r>
        <w:rPr>
          <w:rFonts w:ascii="Calibri" w:hAnsi="Calibri"/>
          <w:sz w:val="24"/>
          <w:szCs w:val="24"/>
        </w:rPr>
        <w:t>The interaction is made fun for kids by adding CSS animations. For example, in case of mouse hover, the objects rotate 360 degree. The design of the page has been made as interactive and user friendly as possible under the instructed bounds imposed by the instructor.</w:t>
      </w:r>
    </w:p>
    <w:p w:rsidR="00CA6D2D" w:rsidRDefault="00CA6D2D" w:rsidP="006A50FD">
      <w:pPr>
        <w:rPr>
          <w:rFonts w:ascii="Calibri" w:hAnsi="Calibri"/>
          <w:sz w:val="24"/>
          <w:szCs w:val="24"/>
        </w:rPr>
      </w:pPr>
    </w:p>
    <w:p w:rsidR="00CA6D2D" w:rsidRDefault="00CA6D2D" w:rsidP="00CA6D2D">
      <w:pPr>
        <w:pStyle w:val="Heading2"/>
      </w:pPr>
      <w:r>
        <w:t>Quiz Page:</w:t>
      </w:r>
    </w:p>
    <w:p w:rsidR="00CA6D2D" w:rsidRDefault="00CA6D2D" w:rsidP="00CA6D2D"/>
    <w:p w:rsidR="00CA6D2D" w:rsidRDefault="00CA6D2D" w:rsidP="00CA6D2D">
      <w:pPr>
        <w:rPr>
          <w:rFonts w:ascii="Calibri" w:hAnsi="Calibri"/>
          <w:sz w:val="24"/>
          <w:szCs w:val="24"/>
        </w:rPr>
      </w:pPr>
      <w:r>
        <w:rPr>
          <w:rFonts w:ascii="Calibri" w:hAnsi="Calibri"/>
          <w:sz w:val="24"/>
          <w:szCs w:val="24"/>
        </w:rPr>
        <w:t>Once the user is done getting himself familiar with the alphabets and their corresponding objects, he could direct himself to the “Quiz Page” by selecting the quiz tab provided on the top of the page. The Quiz shows a 5-Question multiple choice test.</w:t>
      </w:r>
    </w:p>
    <w:p w:rsidR="00CA6D2D" w:rsidRDefault="00CA6D2D" w:rsidP="00CA6D2D">
      <w:pPr>
        <w:rPr>
          <w:rFonts w:ascii="Calibri" w:hAnsi="Calibri"/>
          <w:sz w:val="24"/>
          <w:szCs w:val="24"/>
        </w:rPr>
      </w:pPr>
      <w:r>
        <w:rPr>
          <w:rFonts w:ascii="Calibri" w:hAnsi="Calibri"/>
          <w:sz w:val="24"/>
          <w:szCs w:val="24"/>
        </w:rPr>
        <w:t>If the user selects the right answer, the text turns green.</w:t>
      </w:r>
    </w:p>
    <w:p w:rsidR="006A50FD" w:rsidRPr="00CA6D2D" w:rsidRDefault="00CA6D2D" w:rsidP="00CA6D2D">
      <w:pPr>
        <w:rPr>
          <w:rFonts w:ascii="Calibri" w:hAnsi="Calibri"/>
          <w:sz w:val="24"/>
          <w:szCs w:val="24"/>
        </w:rPr>
      </w:pPr>
      <w:r>
        <w:rPr>
          <w:rFonts w:ascii="Calibri" w:hAnsi="Calibri"/>
          <w:sz w:val="24"/>
          <w:szCs w:val="24"/>
        </w:rPr>
        <w:t>Red text on selection shows that the answer is incorrect. So the user needs to try again.</w:t>
      </w:r>
    </w:p>
    <w:sectPr w:rsidR="006A50FD" w:rsidRPr="00CA6D2D" w:rsidSect="006A7D5C">
      <w:pgSz w:w="12240" w:h="15840"/>
      <w:pgMar w:top="1440" w:right="1440" w:bottom="1440" w:left="1440" w:header="720" w:footer="720" w:gutter="0"/>
      <w:pgNumType w:start="0"/>
      <w:cols w:space="720"/>
      <w:titlePg/>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Arial Unicode MS"/>
    <w:panose1 w:val="020B0604030504040204"/>
    <w:charset w:val="80"/>
    <w:family w:val="swiss"/>
    <w:pitch w:val="variable"/>
    <w:sig w:usb0="00000000" w:usb1="EAC7FFFF" w:usb2="0001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D5C"/>
    <w:rsid w:val="00335BB6"/>
    <w:rsid w:val="006A50FD"/>
    <w:rsid w:val="006A7D5C"/>
    <w:rsid w:val="00CA6D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A8BB0-0C46-4F4A-8E12-4D6C9BBC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ie\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BESE-4A</CompanyAddress>
  <CompanyPhone/>
  <CompanyFax/>
  <CompanyEmail/>
</CoverPageProperti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23</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4745</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Engineering</dc:title>
  <dc:creator>Safie Ur Rehman</dc:creator>
  <cp:keywords/>
  <cp:lastModifiedBy>Safie ur Rahman</cp:lastModifiedBy>
  <cp:revision>1</cp:revision>
  <dcterms:created xsi:type="dcterms:W3CDTF">2015-10-11T16:40:00Z</dcterms:created>
  <dcterms:modified xsi:type="dcterms:W3CDTF">2015-10-11T17:11:00Z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